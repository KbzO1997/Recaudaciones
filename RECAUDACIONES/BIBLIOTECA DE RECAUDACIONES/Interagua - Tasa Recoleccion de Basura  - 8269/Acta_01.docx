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insideH w:val="single" w:sz="4" w:space="0" w:color="808080"/>
          <w:insideV w:val="single" w:sz="4" w:space="0" w:color="808080"/>
        </w:tblBorders>
        <w:shd w:val="clear" w:color="auto" w:fill="DAEEF3"/>
        <w:tblLook w:val="04A0" w:firstRow="1" w:lastRow="0" w:firstColumn="1" w:lastColumn="0" w:noHBand="0" w:noVBand="1"/>
      </w:tblPr>
      <w:tblGrid>
        <w:gridCol w:w="3886"/>
        <w:gridCol w:w="6035"/>
      </w:tblGrid>
      <w:tr w:rsidR="00BD03E1" w:rsidRPr="0088229B" w:rsidTr="0088229B">
        <w:tc>
          <w:tcPr>
            <w:tcW w:w="10061" w:type="dxa"/>
            <w:gridSpan w:val="2"/>
            <w:shd w:val="clear" w:color="auto" w:fill="FFFFFF"/>
            <w:vAlign w:val="center"/>
          </w:tcPr>
          <w:p w:rsidR="00BD03E1" w:rsidRDefault="00581C0B" w:rsidP="0088229B">
            <w:pPr>
              <w:spacing w:after="0" w:line="240" w:lineRule="auto"/>
              <w:jc w:val="center"/>
              <w:rPr>
                <w:b/>
                <w:color w:val="31849B"/>
                <w:sz w:val="32"/>
              </w:rPr>
            </w:pPr>
            <w:r>
              <w:rPr>
                <w:b/>
                <w:color w:val="31849B"/>
                <w:sz w:val="32"/>
              </w:rPr>
              <w:t>ACTA DE REUNIÓ</w:t>
            </w:r>
            <w:r w:rsidR="007A47F0">
              <w:rPr>
                <w:b/>
                <w:color w:val="31849B"/>
                <w:sz w:val="32"/>
              </w:rPr>
              <w:t>N</w:t>
            </w:r>
            <w:r w:rsidR="00183D0C">
              <w:rPr>
                <w:b/>
                <w:color w:val="31849B"/>
                <w:sz w:val="32"/>
              </w:rPr>
              <w:t xml:space="preserve"> </w:t>
            </w:r>
            <w:r w:rsidR="00301206">
              <w:rPr>
                <w:b/>
                <w:color w:val="31849B"/>
                <w:sz w:val="32"/>
              </w:rPr>
              <w:t xml:space="preserve"># </w:t>
            </w:r>
            <w:r w:rsidR="00884B65">
              <w:rPr>
                <w:b/>
                <w:color w:val="31849B"/>
                <w:sz w:val="32"/>
              </w:rPr>
              <w:t>1</w:t>
            </w:r>
          </w:p>
          <w:p w:rsidR="00884B65" w:rsidRPr="00FE6D36" w:rsidRDefault="00884B65" w:rsidP="00884B65">
            <w:pPr>
              <w:spacing w:after="0" w:line="240" w:lineRule="auto"/>
              <w:jc w:val="center"/>
              <w:rPr>
                <w:b/>
                <w:color w:val="31849B"/>
                <w:sz w:val="28"/>
              </w:rPr>
            </w:pPr>
            <w:r w:rsidRPr="00FE6D36">
              <w:rPr>
                <w:b/>
                <w:color w:val="31849B"/>
                <w:sz w:val="28"/>
              </w:rPr>
              <w:t xml:space="preserve">Proyecto </w:t>
            </w:r>
            <w:r>
              <w:rPr>
                <w:b/>
                <w:color w:val="31849B"/>
                <w:sz w:val="28"/>
              </w:rPr>
              <w:t>“</w:t>
            </w:r>
            <w:r w:rsidR="00CE4E32">
              <w:rPr>
                <w:b/>
                <w:color w:val="31849B"/>
                <w:sz w:val="28"/>
              </w:rPr>
              <w:t>TRB EN LINEA</w:t>
            </w:r>
            <w:r>
              <w:rPr>
                <w:b/>
                <w:color w:val="31849B"/>
                <w:sz w:val="28"/>
              </w:rPr>
              <w:t>”</w:t>
            </w:r>
          </w:p>
          <w:p w:rsidR="00884B65" w:rsidRPr="00FE6D36" w:rsidRDefault="00884B65" w:rsidP="00884B65">
            <w:pPr>
              <w:spacing w:after="0" w:line="240" w:lineRule="auto"/>
              <w:jc w:val="center"/>
              <w:rPr>
                <w:b/>
                <w:color w:val="31849B"/>
                <w:sz w:val="28"/>
              </w:rPr>
            </w:pPr>
          </w:p>
          <w:p w:rsidR="00BD03E1" w:rsidRPr="0088229B" w:rsidRDefault="00BD03E1" w:rsidP="0088229B">
            <w:pPr>
              <w:spacing w:after="0" w:line="240" w:lineRule="auto"/>
            </w:pPr>
          </w:p>
        </w:tc>
      </w:tr>
      <w:tr w:rsidR="00BD03E1" w:rsidRPr="0088229B" w:rsidTr="0088229B">
        <w:tblPrEx>
          <w:tblBorders>
            <w:bottom w:val="single" w:sz="2" w:space="0" w:color="808080"/>
            <w:insideH w:val="single" w:sz="2" w:space="0" w:color="808080"/>
            <w:insideV w:val="single" w:sz="2" w:space="0" w:color="808080"/>
          </w:tblBorders>
          <w:shd w:val="clear" w:color="auto" w:fill="auto"/>
        </w:tblPrEx>
        <w:tc>
          <w:tcPr>
            <w:tcW w:w="10061" w:type="dxa"/>
            <w:gridSpan w:val="2"/>
            <w:tcBorders>
              <w:bottom w:val="single" w:sz="2" w:space="0" w:color="808080"/>
            </w:tcBorders>
            <w:shd w:val="clear" w:color="auto" w:fill="DAEEF3"/>
          </w:tcPr>
          <w:p w:rsidR="00BD03E1" w:rsidRPr="0088229B" w:rsidRDefault="00BD03E1" w:rsidP="0088229B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88229B">
              <w:rPr>
                <w:rFonts w:cs="Calibri"/>
                <w:b/>
                <w:sz w:val="28"/>
              </w:rPr>
              <w:t>INFORMACION DE LA REUNION</w:t>
            </w:r>
          </w:p>
        </w:tc>
      </w:tr>
      <w:tr w:rsidR="00BD03E1" w:rsidRPr="0088229B" w:rsidTr="0088229B">
        <w:tblPrEx>
          <w:tblBorders>
            <w:bottom w:val="single" w:sz="2" w:space="0" w:color="808080"/>
            <w:insideH w:val="single" w:sz="2" w:space="0" w:color="808080"/>
            <w:insideV w:val="single" w:sz="2" w:space="0" w:color="808080"/>
          </w:tblBorders>
          <w:shd w:val="clear" w:color="auto" w:fill="auto"/>
        </w:tblPrEx>
        <w:tc>
          <w:tcPr>
            <w:tcW w:w="3936" w:type="dxa"/>
            <w:tcBorders>
              <w:top w:val="single" w:sz="2" w:space="0" w:color="808080"/>
              <w:left w:val="single" w:sz="2" w:space="0" w:color="808080"/>
              <w:right w:val="single" w:sz="2" w:space="0" w:color="808080"/>
            </w:tcBorders>
            <w:shd w:val="clear" w:color="auto" w:fill="auto"/>
          </w:tcPr>
          <w:p w:rsidR="00BD03E1" w:rsidRPr="0088229B" w:rsidRDefault="00BD03E1" w:rsidP="0088229B">
            <w:pPr>
              <w:spacing w:after="0" w:line="240" w:lineRule="auto"/>
              <w:rPr>
                <w:rFonts w:cs="Calibri"/>
              </w:rPr>
            </w:pPr>
            <w:r w:rsidRPr="0088229B">
              <w:rPr>
                <w:rFonts w:cs="Calibri"/>
              </w:rPr>
              <w:t>Fecha:</w:t>
            </w:r>
          </w:p>
        </w:tc>
        <w:tc>
          <w:tcPr>
            <w:tcW w:w="6125" w:type="dxa"/>
            <w:tcBorders>
              <w:top w:val="single" w:sz="2" w:space="0" w:color="808080"/>
              <w:left w:val="single" w:sz="2" w:space="0" w:color="808080"/>
              <w:right w:val="single" w:sz="2" w:space="0" w:color="808080"/>
            </w:tcBorders>
            <w:shd w:val="clear" w:color="auto" w:fill="auto"/>
          </w:tcPr>
          <w:p w:rsidR="00BD03E1" w:rsidRPr="0088229B" w:rsidRDefault="00CE4E32" w:rsidP="006E649D">
            <w:pPr>
              <w:spacing w:after="0" w:line="240" w:lineRule="auto"/>
            </w:pPr>
            <w:r>
              <w:t>30/Junio/2020</w:t>
            </w:r>
          </w:p>
        </w:tc>
      </w:tr>
      <w:tr w:rsidR="00BD03E1" w:rsidRPr="0088229B" w:rsidTr="0088229B">
        <w:tblPrEx>
          <w:tblBorders>
            <w:bottom w:val="single" w:sz="2" w:space="0" w:color="808080"/>
            <w:insideH w:val="single" w:sz="2" w:space="0" w:color="808080"/>
            <w:insideV w:val="single" w:sz="2" w:space="0" w:color="808080"/>
          </w:tblBorders>
          <w:shd w:val="clear" w:color="auto" w:fill="auto"/>
        </w:tblPrEx>
        <w:tc>
          <w:tcPr>
            <w:tcW w:w="3936" w:type="dxa"/>
            <w:tcBorders>
              <w:top w:val="single" w:sz="2" w:space="0" w:color="808080"/>
              <w:left w:val="single" w:sz="2" w:space="0" w:color="808080"/>
              <w:right w:val="single" w:sz="2" w:space="0" w:color="808080"/>
            </w:tcBorders>
            <w:shd w:val="clear" w:color="auto" w:fill="auto"/>
          </w:tcPr>
          <w:p w:rsidR="00BD03E1" w:rsidRPr="0088229B" w:rsidRDefault="00BD03E1" w:rsidP="0088229B">
            <w:pPr>
              <w:spacing w:after="0" w:line="240" w:lineRule="auto"/>
              <w:rPr>
                <w:rFonts w:cs="Calibri"/>
              </w:rPr>
            </w:pPr>
            <w:r w:rsidRPr="0088229B">
              <w:rPr>
                <w:rFonts w:cs="Calibri"/>
              </w:rPr>
              <w:t>Hora Inicio:</w:t>
            </w:r>
          </w:p>
        </w:tc>
        <w:tc>
          <w:tcPr>
            <w:tcW w:w="6125" w:type="dxa"/>
            <w:tcBorders>
              <w:top w:val="single" w:sz="2" w:space="0" w:color="808080"/>
              <w:left w:val="single" w:sz="2" w:space="0" w:color="808080"/>
              <w:right w:val="single" w:sz="2" w:space="0" w:color="808080"/>
            </w:tcBorders>
            <w:shd w:val="clear" w:color="auto" w:fill="auto"/>
          </w:tcPr>
          <w:p w:rsidR="00BD03E1" w:rsidRPr="0088229B" w:rsidRDefault="00CE4E32" w:rsidP="00292037">
            <w:pPr>
              <w:spacing w:after="0" w:line="240" w:lineRule="auto"/>
            </w:pPr>
            <w:r>
              <w:t>11</w:t>
            </w:r>
            <w:r w:rsidR="00581C0B">
              <w:t>h30</w:t>
            </w:r>
          </w:p>
        </w:tc>
      </w:tr>
      <w:tr w:rsidR="00BD03E1" w:rsidRPr="0088229B" w:rsidTr="0088229B">
        <w:tblPrEx>
          <w:tblBorders>
            <w:bottom w:val="single" w:sz="2" w:space="0" w:color="808080"/>
            <w:insideH w:val="single" w:sz="2" w:space="0" w:color="808080"/>
            <w:insideV w:val="single" w:sz="2" w:space="0" w:color="808080"/>
          </w:tblBorders>
          <w:shd w:val="clear" w:color="auto" w:fill="auto"/>
        </w:tblPrEx>
        <w:tc>
          <w:tcPr>
            <w:tcW w:w="3936" w:type="dxa"/>
            <w:tcBorders>
              <w:top w:val="single" w:sz="2" w:space="0" w:color="808080"/>
              <w:left w:val="single" w:sz="2" w:space="0" w:color="808080"/>
              <w:right w:val="single" w:sz="2" w:space="0" w:color="808080"/>
            </w:tcBorders>
            <w:shd w:val="clear" w:color="auto" w:fill="auto"/>
          </w:tcPr>
          <w:p w:rsidR="00BD03E1" w:rsidRPr="0088229B" w:rsidRDefault="00D87C77" w:rsidP="0088229B">
            <w:pPr>
              <w:spacing w:after="0" w:line="240" w:lineRule="auto"/>
              <w:rPr>
                <w:rFonts w:cs="Calibri"/>
              </w:rPr>
            </w:pPr>
            <w:r w:rsidRPr="0088229B">
              <w:rPr>
                <w:rFonts w:cs="Calibri"/>
              </w:rPr>
              <w:t>Hora Té</w:t>
            </w:r>
            <w:r w:rsidR="00BD03E1" w:rsidRPr="0088229B">
              <w:rPr>
                <w:rFonts w:cs="Calibri"/>
              </w:rPr>
              <w:t>rmino:</w:t>
            </w:r>
          </w:p>
        </w:tc>
        <w:tc>
          <w:tcPr>
            <w:tcW w:w="6125" w:type="dxa"/>
            <w:tcBorders>
              <w:top w:val="single" w:sz="2" w:space="0" w:color="808080"/>
              <w:left w:val="single" w:sz="2" w:space="0" w:color="808080"/>
              <w:right w:val="single" w:sz="2" w:space="0" w:color="808080"/>
            </w:tcBorders>
            <w:shd w:val="clear" w:color="auto" w:fill="auto"/>
          </w:tcPr>
          <w:p w:rsidR="00BD03E1" w:rsidRPr="0088229B" w:rsidRDefault="00CE4E32" w:rsidP="00292037">
            <w:pPr>
              <w:spacing w:after="0" w:line="240" w:lineRule="auto"/>
            </w:pPr>
            <w:r>
              <w:t>12</w:t>
            </w:r>
            <w:r w:rsidR="00581C0B">
              <w:t>h30</w:t>
            </w:r>
          </w:p>
        </w:tc>
      </w:tr>
      <w:tr w:rsidR="00BD03E1" w:rsidRPr="0088229B" w:rsidTr="0088229B">
        <w:tblPrEx>
          <w:tblBorders>
            <w:bottom w:val="single" w:sz="2" w:space="0" w:color="808080"/>
            <w:insideH w:val="single" w:sz="2" w:space="0" w:color="808080"/>
            <w:insideV w:val="single" w:sz="2" w:space="0" w:color="808080"/>
          </w:tblBorders>
          <w:shd w:val="clear" w:color="auto" w:fill="auto"/>
        </w:tblPrEx>
        <w:tc>
          <w:tcPr>
            <w:tcW w:w="3936" w:type="dxa"/>
            <w:tcBorders>
              <w:top w:val="single" w:sz="2" w:space="0" w:color="808080"/>
              <w:left w:val="single" w:sz="2" w:space="0" w:color="808080"/>
              <w:right w:val="single" w:sz="2" w:space="0" w:color="808080"/>
            </w:tcBorders>
            <w:shd w:val="clear" w:color="auto" w:fill="auto"/>
          </w:tcPr>
          <w:p w:rsidR="00BD03E1" w:rsidRPr="0088229B" w:rsidRDefault="00BD03E1" w:rsidP="0088229B">
            <w:pPr>
              <w:spacing w:after="0" w:line="240" w:lineRule="auto"/>
              <w:rPr>
                <w:rFonts w:cs="Calibri"/>
              </w:rPr>
            </w:pPr>
            <w:r w:rsidRPr="0088229B">
              <w:rPr>
                <w:rFonts w:cs="Calibri"/>
              </w:rPr>
              <w:t>Lugar:</w:t>
            </w:r>
          </w:p>
        </w:tc>
        <w:tc>
          <w:tcPr>
            <w:tcW w:w="6125" w:type="dxa"/>
            <w:tcBorders>
              <w:top w:val="single" w:sz="2" w:space="0" w:color="808080"/>
              <w:left w:val="single" w:sz="2" w:space="0" w:color="808080"/>
              <w:right w:val="single" w:sz="2" w:space="0" w:color="808080"/>
            </w:tcBorders>
            <w:shd w:val="clear" w:color="auto" w:fill="auto"/>
          </w:tcPr>
          <w:p w:rsidR="00BD03E1" w:rsidRPr="0088229B" w:rsidRDefault="00CE4E32" w:rsidP="0088229B">
            <w:pPr>
              <w:spacing w:after="0" w:line="240" w:lineRule="auto"/>
            </w:pPr>
            <w:r>
              <w:t>Conferencia Teams</w:t>
            </w:r>
          </w:p>
        </w:tc>
      </w:tr>
      <w:tr w:rsidR="00BD03E1" w:rsidRPr="0088229B" w:rsidTr="0088229B">
        <w:tblPrEx>
          <w:tblBorders>
            <w:bottom w:val="single" w:sz="2" w:space="0" w:color="808080"/>
            <w:insideH w:val="single" w:sz="2" w:space="0" w:color="808080"/>
            <w:insideV w:val="single" w:sz="2" w:space="0" w:color="808080"/>
          </w:tblBorders>
          <w:shd w:val="clear" w:color="auto" w:fill="auto"/>
        </w:tblPrEx>
        <w:tc>
          <w:tcPr>
            <w:tcW w:w="3936" w:type="dxa"/>
            <w:tcBorders>
              <w:top w:val="single" w:sz="2" w:space="0" w:color="808080"/>
              <w:left w:val="single" w:sz="2" w:space="0" w:color="808080"/>
              <w:right w:val="single" w:sz="2" w:space="0" w:color="808080"/>
            </w:tcBorders>
            <w:shd w:val="clear" w:color="auto" w:fill="auto"/>
          </w:tcPr>
          <w:p w:rsidR="00BD03E1" w:rsidRPr="0088229B" w:rsidRDefault="00BD03E1" w:rsidP="0088229B">
            <w:pPr>
              <w:spacing w:after="0" w:line="240" w:lineRule="auto"/>
              <w:rPr>
                <w:rFonts w:cs="Calibri"/>
              </w:rPr>
            </w:pPr>
            <w:r w:rsidRPr="0088229B">
              <w:rPr>
                <w:rFonts w:cs="Calibri"/>
              </w:rPr>
              <w:t>Convocado por:</w:t>
            </w:r>
          </w:p>
        </w:tc>
        <w:tc>
          <w:tcPr>
            <w:tcW w:w="6125" w:type="dxa"/>
            <w:tcBorders>
              <w:top w:val="single" w:sz="2" w:space="0" w:color="808080"/>
              <w:left w:val="single" w:sz="2" w:space="0" w:color="808080"/>
              <w:right w:val="single" w:sz="2" w:space="0" w:color="808080"/>
            </w:tcBorders>
            <w:shd w:val="clear" w:color="auto" w:fill="auto"/>
          </w:tcPr>
          <w:p w:rsidR="00BD03E1" w:rsidRPr="0088229B" w:rsidRDefault="00581C0B" w:rsidP="0088229B">
            <w:pPr>
              <w:spacing w:after="0" w:line="240" w:lineRule="auto"/>
            </w:pPr>
            <w:r>
              <w:t>Wendy Cedeño</w:t>
            </w:r>
          </w:p>
        </w:tc>
      </w:tr>
      <w:tr w:rsidR="00BD03E1" w:rsidRPr="0088229B" w:rsidTr="0088229B">
        <w:tblPrEx>
          <w:tblBorders>
            <w:bottom w:val="single" w:sz="2" w:space="0" w:color="808080"/>
            <w:insideH w:val="single" w:sz="2" w:space="0" w:color="808080"/>
            <w:insideV w:val="single" w:sz="2" w:space="0" w:color="808080"/>
          </w:tblBorders>
          <w:shd w:val="clear" w:color="auto" w:fill="auto"/>
        </w:tblPrEx>
        <w:tc>
          <w:tcPr>
            <w:tcW w:w="3936" w:type="dxa"/>
            <w:tcBorders>
              <w:top w:val="single" w:sz="2" w:space="0" w:color="808080"/>
              <w:left w:val="single" w:sz="2" w:space="0" w:color="808080"/>
              <w:right w:val="single" w:sz="2" w:space="0" w:color="808080"/>
            </w:tcBorders>
            <w:shd w:val="clear" w:color="auto" w:fill="auto"/>
          </w:tcPr>
          <w:p w:rsidR="00BD03E1" w:rsidRPr="0088229B" w:rsidRDefault="00BD03E1" w:rsidP="0088229B">
            <w:pPr>
              <w:spacing w:after="0" w:line="240" w:lineRule="auto"/>
              <w:rPr>
                <w:rFonts w:cs="Calibri"/>
              </w:rPr>
            </w:pPr>
            <w:r w:rsidRPr="0088229B">
              <w:rPr>
                <w:rFonts w:cs="Calibri"/>
              </w:rPr>
              <w:t>Responsable del acta:</w:t>
            </w:r>
          </w:p>
        </w:tc>
        <w:tc>
          <w:tcPr>
            <w:tcW w:w="6125" w:type="dxa"/>
            <w:tcBorders>
              <w:top w:val="single" w:sz="2" w:space="0" w:color="808080"/>
              <w:left w:val="single" w:sz="2" w:space="0" w:color="808080"/>
              <w:right w:val="single" w:sz="2" w:space="0" w:color="808080"/>
            </w:tcBorders>
            <w:shd w:val="clear" w:color="auto" w:fill="auto"/>
          </w:tcPr>
          <w:p w:rsidR="00BD03E1" w:rsidRPr="0088229B" w:rsidRDefault="00CE4E32" w:rsidP="0088229B">
            <w:pPr>
              <w:spacing w:after="0" w:line="240" w:lineRule="auto"/>
            </w:pPr>
            <w:r>
              <w:t>Wendy Cedeño</w:t>
            </w:r>
          </w:p>
        </w:tc>
      </w:tr>
    </w:tbl>
    <w:p w:rsidR="00BD03E1" w:rsidRPr="00CA6444" w:rsidRDefault="00BD03E1" w:rsidP="00BD03E1"/>
    <w:tbl>
      <w:tblPr>
        <w:tblW w:w="10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985"/>
        <w:gridCol w:w="1843"/>
        <w:gridCol w:w="2723"/>
      </w:tblGrid>
      <w:tr w:rsidR="00D87C77" w:rsidRPr="0088229B" w:rsidTr="00CE4E32">
        <w:tc>
          <w:tcPr>
            <w:tcW w:w="10061" w:type="dxa"/>
            <w:gridSpan w:val="5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:rsidR="00D87C77" w:rsidRPr="0088229B" w:rsidRDefault="00D87C77" w:rsidP="0088229B">
            <w:pPr>
              <w:spacing w:after="0" w:line="240" w:lineRule="auto"/>
              <w:rPr>
                <w:b/>
              </w:rPr>
            </w:pPr>
            <w:r w:rsidRPr="0088229B">
              <w:rPr>
                <w:b/>
              </w:rPr>
              <w:t>CONVOCADOS:</w:t>
            </w:r>
          </w:p>
        </w:tc>
      </w:tr>
      <w:tr w:rsidR="00D87C77" w:rsidRPr="0088229B" w:rsidTr="00CE4E32"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vAlign w:val="center"/>
          </w:tcPr>
          <w:p w:rsidR="00D87C77" w:rsidRPr="0088229B" w:rsidRDefault="00D87C77" w:rsidP="0088229B">
            <w:pPr>
              <w:spacing w:after="0" w:line="240" w:lineRule="auto"/>
              <w:jc w:val="center"/>
              <w:rPr>
                <w:b/>
              </w:rPr>
            </w:pPr>
            <w:r w:rsidRPr="0088229B">
              <w:rPr>
                <w:b/>
              </w:rPr>
              <w:t>Participantes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vAlign w:val="center"/>
          </w:tcPr>
          <w:p w:rsidR="00D87C77" w:rsidRPr="0088229B" w:rsidRDefault="00D87C77" w:rsidP="0088229B">
            <w:pPr>
              <w:spacing w:after="0" w:line="240" w:lineRule="auto"/>
              <w:jc w:val="center"/>
              <w:rPr>
                <w:b/>
              </w:rPr>
            </w:pPr>
            <w:r w:rsidRPr="0088229B">
              <w:rPr>
                <w:b/>
              </w:rPr>
              <w:t>Asistencia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vAlign w:val="center"/>
          </w:tcPr>
          <w:p w:rsidR="00D87C77" w:rsidRPr="0088229B" w:rsidRDefault="00D87C77" w:rsidP="0088229B">
            <w:pPr>
              <w:spacing w:after="0" w:line="240" w:lineRule="auto"/>
              <w:jc w:val="center"/>
              <w:rPr>
                <w:b/>
              </w:rPr>
            </w:pPr>
            <w:r w:rsidRPr="0088229B">
              <w:rPr>
                <w:b/>
              </w:rPr>
              <w:t>Organización / Dependencia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vAlign w:val="center"/>
          </w:tcPr>
          <w:p w:rsidR="00D87C77" w:rsidRPr="0088229B" w:rsidRDefault="00D87C77" w:rsidP="0088229B">
            <w:pPr>
              <w:spacing w:after="0" w:line="240" w:lineRule="auto"/>
              <w:jc w:val="center"/>
              <w:rPr>
                <w:b/>
              </w:rPr>
            </w:pPr>
            <w:r w:rsidRPr="0088229B">
              <w:rPr>
                <w:b/>
              </w:rPr>
              <w:t>Área</w:t>
            </w:r>
          </w:p>
        </w:tc>
        <w:tc>
          <w:tcPr>
            <w:tcW w:w="27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vAlign w:val="center"/>
          </w:tcPr>
          <w:p w:rsidR="00D87C77" w:rsidRPr="0088229B" w:rsidRDefault="00D87C77" w:rsidP="0088229B">
            <w:pPr>
              <w:spacing w:after="0" w:line="240" w:lineRule="auto"/>
              <w:jc w:val="center"/>
              <w:rPr>
                <w:b/>
              </w:rPr>
            </w:pPr>
            <w:r w:rsidRPr="0088229B">
              <w:rPr>
                <w:b/>
              </w:rPr>
              <w:t>Función</w:t>
            </w:r>
          </w:p>
        </w:tc>
      </w:tr>
      <w:tr w:rsidR="004212BB" w:rsidRPr="0088229B" w:rsidTr="00CE4E32"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212BB" w:rsidRDefault="004212BB" w:rsidP="004212BB">
            <w:pPr>
              <w:spacing w:after="0" w:line="240" w:lineRule="auto"/>
            </w:pPr>
            <w:r>
              <w:t>Betty Muñoz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212BB" w:rsidRDefault="004212BB" w:rsidP="004212BB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212BB" w:rsidRDefault="004212BB" w:rsidP="004212BB">
            <w:pPr>
              <w:spacing w:after="0" w:line="240" w:lineRule="auto"/>
            </w:pPr>
            <w:r>
              <w:t>BB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212BB" w:rsidRDefault="004212BB" w:rsidP="004212BB">
            <w:pPr>
              <w:spacing w:after="0" w:line="240" w:lineRule="auto"/>
            </w:pPr>
            <w:r>
              <w:t>Producto Empresas</w:t>
            </w:r>
          </w:p>
        </w:tc>
        <w:tc>
          <w:tcPr>
            <w:tcW w:w="27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212BB" w:rsidRDefault="004212BB" w:rsidP="004212BB">
            <w:pPr>
              <w:spacing w:after="0" w:line="240" w:lineRule="auto"/>
            </w:pPr>
            <w:r>
              <w:t>Subgerente</w:t>
            </w:r>
          </w:p>
        </w:tc>
      </w:tr>
      <w:tr w:rsidR="004212BB" w:rsidRPr="0088229B" w:rsidTr="00CE4E32"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212BB" w:rsidRDefault="00CE4E32" w:rsidP="004212BB">
            <w:pPr>
              <w:spacing w:after="0" w:line="240" w:lineRule="auto"/>
            </w:pPr>
            <w:r>
              <w:t>Wendy Cedeño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212BB" w:rsidRDefault="004212BB" w:rsidP="004212BB">
            <w:pPr>
              <w:spacing w:after="0" w:line="240" w:lineRule="auto"/>
              <w:jc w:val="center"/>
            </w:pPr>
            <w:r>
              <w:t>Si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212BB" w:rsidRDefault="004212BB" w:rsidP="004212BB">
            <w:pPr>
              <w:spacing w:after="0" w:line="240" w:lineRule="auto"/>
            </w:pPr>
            <w:r>
              <w:t>BB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212BB" w:rsidRDefault="004212BB" w:rsidP="004212BB">
            <w:pPr>
              <w:spacing w:after="0" w:line="240" w:lineRule="auto"/>
            </w:pPr>
            <w:r>
              <w:t>Producto Empresas</w:t>
            </w:r>
          </w:p>
        </w:tc>
        <w:tc>
          <w:tcPr>
            <w:tcW w:w="27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212BB" w:rsidRDefault="004212BB" w:rsidP="004212BB">
            <w:pPr>
              <w:spacing w:after="0" w:line="240" w:lineRule="auto"/>
            </w:pPr>
            <w:r>
              <w:t>Analista</w:t>
            </w:r>
          </w:p>
        </w:tc>
      </w:tr>
      <w:tr w:rsidR="004212BB" w:rsidRPr="0088229B" w:rsidTr="00CE4E32"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212BB" w:rsidRDefault="00CE4E32" w:rsidP="004212BB">
            <w:pPr>
              <w:spacing w:after="0" w:line="240" w:lineRule="auto"/>
            </w:pPr>
            <w:r>
              <w:t xml:space="preserve">Dario Barco 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212BB" w:rsidRDefault="004212BB" w:rsidP="004212BB">
            <w:pPr>
              <w:spacing w:after="0" w:line="240" w:lineRule="auto"/>
              <w:jc w:val="center"/>
            </w:pPr>
            <w:r>
              <w:t>Si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212BB" w:rsidRDefault="004212BB" w:rsidP="004212BB">
            <w:pPr>
              <w:spacing w:after="0" w:line="240" w:lineRule="auto"/>
            </w:pPr>
            <w:r>
              <w:t>BB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212BB" w:rsidRDefault="004212BB" w:rsidP="004212BB">
            <w:pPr>
              <w:spacing w:after="0" w:line="240" w:lineRule="auto"/>
            </w:pPr>
            <w:r>
              <w:t>Desarrollo</w:t>
            </w:r>
          </w:p>
        </w:tc>
        <w:tc>
          <w:tcPr>
            <w:tcW w:w="27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212BB" w:rsidRDefault="004212BB" w:rsidP="004212BB">
            <w:pPr>
              <w:spacing w:after="0" w:line="240" w:lineRule="auto"/>
            </w:pPr>
            <w:r>
              <w:t>Jefe</w:t>
            </w:r>
          </w:p>
        </w:tc>
      </w:tr>
      <w:tr w:rsidR="004212BB" w:rsidRPr="0088229B" w:rsidTr="00CE4E32">
        <w:trPr>
          <w:trHeight w:val="285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212BB" w:rsidRDefault="00CE4E32" w:rsidP="004212BB">
            <w:pPr>
              <w:spacing w:after="0" w:line="240" w:lineRule="auto"/>
            </w:pPr>
            <w:r>
              <w:t xml:space="preserve">Carlos Valle 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212BB" w:rsidRDefault="004212BB" w:rsidP="004212BB">
            <w:pPr>
              <w:spacing w:after="0" w:line="240" w:lineRule="auto"/>
              <w:jc w:val="center"/>
            </w:pPr>
            <w:r>
              <w:t>Si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212BB" w:rsidRDefault="004212BB" w:rsidP="004212BB">
            <w:pPr>
              <w:spacing w:after="0" w:line="240" w:lineRule="auto"/>
            </w:pPr>
            <w:r>
              <w:t>BB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212BB" w:rsidRDefault="00CE4E32" w:rsidP="004212BB">
            <w:pPr>
              <w:spacing w:after="0" w:line="240" w:lineRule="auto"/>
            </w:pPr>
            <w:r>
              <w:t>Recaudaciones</w:t>
            </w:r>
          </w:p>
        </w:tc>
        <w:tc>
          <w:tcPr>
            <w:tcW w:w="27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212BB" w:rsidRDefault="00CE4E32" w:rsidP="004212BB">
            <w:pPr>
              <w:spacing w:after="0" w:line="240" w:lineRule="auto"/>
            </w:pPr>
            <w:r>
              <w:t>Jefe</w:t>
            </w:r>
          </w:p>
        </w:tc>
      </w:tr>
      <w:tr w:rsidR="005A7525" w:rsidRPr="0088229B" w:rsidTr="00CE4E32"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A7525" w:rsidRDefault="00CE4E32" w:rsidP="005A7525">
            <w:pPr>
              <w:spacing w:after="0" w:line="240" w:lineRule="auto"/>
            </w:pPr>
            <w:r>
              <w:t>Raúl Carreño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A7525" w:rsidRDefault="005A7525" w:rsidP="005A7525">
            <w:pPr>
              <w:spacing w:after="0" w:line="240" w:lineRule="auto"/>
              <w:jc w:val="center"/>
            </w:pPr>
            <w:r>
              <w:t>Si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A7525" w:rsidRDefault="00CE4E32" w:rsidP="005A7525">
            <w:pPr>
              <w:spacing w:after="0" w:line="240" w:lineRule="auto"/>
            </w:pPr>
            <w:r>
              <w:t>Sysasap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A7525" w:rsidRDefault="005A7525" w:rsidP="005A7525">
            <w:pPr>
              <w:spacing w:after="0" w:line="240" w:lineRule="auto"/>
            </w:pPr>
          </w:p>
        </w:tc>
        <w:tc>
          <w:tcPr>
            <w:tcW w:w="27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A7525" w:rsidRDefault="005A7525" w:rsidP="005A7525">
            <w:pPr>
              <w:spacing w:after="0" w:line="240" w:lineRule="auto"/>
            </w:pPr>
          </w:p>
        </w:tc>
      </w:tr>
    </w:tbl>
    <w:p w:rsidR="00BD03E1" w:rsidRDefault="00BD03E1" w:rsidP="00BD03E1"/>
    <w:tbl>
      <w:tblPr>
        <w:tblW w:w="0" w:type="auto"/>
        <w:tblBorders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568"/>
        <w:gridCol w:w="5951"/>
        <w:gridCol w:w="3402"/>
      </w:tblGrid>
      <w:tr w:rsidR="00D87C77" w:rsidRPr="0088229B" w:rsidTr="00292037">
        <w:tc>
          <w:tcPr>
            <w:tcW w:w="10069" w:type="dxa"/>
            <w:gridSpan w:val="3"/>
            <w:tcBorders>
              <w:bottom w:val="single" w:sz="4" w:space="0" w:color="808080"/>
            </w:tcBorders>
            <w:shd w:val="clear" w:color="auto" w:fill="auto"/>
          </w:tcPr>
          <w:p w:rsidR="00D87C77" w:rsidRPr="0088229B" w:rsidRDefault="00D87C77" w:rsidP="0088229B">
            <w:pPr>
              <w:spacing w:after="0" w:line="240" w:lineRule="auto"/>
            </w:pPr>
            <w:r w:rsidRPr="0088229B">
              <w:rPr>
                <w:b/>
              </w:rPr>
              <w:t>TEMAS TRATADOS:</w:t>
            </w:r>
          </w:p>
        </w:tc>
      </w:tr>
      <w:tr w:rsidR="00D87C77" w:rsidRPr="0088229B" w:rsidTr="00755C89">
        <w:tc>
          <w:tcPr>
            <w:tcW w:w="568" w:type="dxa"/>
            <w:tcBorders>
              <w:top w:val="single" w:sz="4" w:space="0" w:color="808080"/>
              <w:left w:val="single" w:sz="4" w:space="0" w:color="808080"/>
            </w:tcBorders>
            <w:shd w:val="clear" w:color="auto" w:fill="DAEEF3"/>
          </w:tcPr>
          <w:p w:rsidR="00D87C77" w:rsidRPr="0088229B" w:rsidRDefault="00D87C77" w:rsidP="0088229B">
            <w:pPr>
              <w:spacing w:after="0" w:line="240" w:lineRule="auto"/>
              <w:rPr>
                <w:b/>
              </w:rPr>
            </w:pPr>
            <w:r w:rsidRPr="0088229B">
              <w:rPr>
                <w:b/>
              </w:rPr>
              <w:t>No.</w:t>
            </w:r>
          </w:p>
        </w:tc>
        <w:tc>
          <w:tcPr>
            <w:tcW w:w="6061" w:type="dxa"/>
            <w:tcBorders>
              <w:top w:val="single" w:sz="4" w:space="0" w:color="808080"/>
            </w:tcBorders>
            <w:shd w:val="clear" w:color="auto" w:fill="DAEEF3"/>
          </w:tcPr>
          <w:p w:rsidR="00D87C77" w:rsidRPr="0088229B" w:rsidRDefault="00D87C77" w:rsidP="0088229B">
            <w:pPr>
              <w:spacing w:after="0" w:line="240" w:lineRule="auto"/>
              <w:rPr>
                <w:b/>
              </w:rPr>
            </w:pPr>
            <w:r w:rsidRPr="0088229B">
              <w:rPr>
                <w:b/>
              </w:rPr>
              <w:t>Puntos tratados</w:t>
            </w:r>
          </w:p>
        </w:tc>
        <w:tc>
          <w:tcPr>
            <w:tcW w:w="3440" w:type="dxa"/>
            <w:tcBorders>
              <w:top w:val="single" w:sz="4" w:space="0" w:color="808080"/>
              <w:right w:val="single" w:sz="4" w:space="0" w:color="808080"/>
            </w:tcBorders>
            <w:shd w:val="clear" w:color="auto" w:fill="DAEEF3"/>
          </w:tcPr>
          <w:p w:rsidR="00D87C77" w:rsidRPr="0088229B" w:rsidRDefault="00D87C77" w:rsidP="0088229B">
            <w:pPr>
              <w:spacing w:after="0" w:line="240" w:lineRule="auto"/>
              <w:rPr>
                <w:b/>
              </w:rPr>
            </w:pPr>
            <w:r w:rsidRPr="0088229B">
              <w:rPr>
                <w:b/>
              </w:rPr>
              <w:t>Facilitado / Presentado por</w:t>
            </w:r>
          </w:p>
        </w:tc>
      </w:tr>
      <w:tr w:rsidR="00D87C77" w:rsidRPr="0088229B" w:rsidTr="00755C89">
        <w:tc>
          <w:tcPr>
            <w:tcW w:w="5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87C77" w:rsidRPr="0088229B" w:rsidRDefault="00D87C77" w:rsidP="00755C8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606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D87C77" w:rsidRPr="00C61F34" w:rsidRDefault="00CE4E32" w:rsidP="00755C89">
            <w:pPr>
              <w:pStyle w:val="Prrafodelista"/>
              <w:spacing w:after="0" w:line="240" w:lineRule="auto"/>
              <w:ind w:left="0"/>
              <w:contextualSpacing w:val="0"/>
            </w:pPr>
            <w:r>
              <w:t>TRB en línea</w:t>
            </w:r>
          </w:p>
        </w:tc>
        <w:tc>
          <w:tcPr>
            <w:tcW w:w="3440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C89" w:rsidRPr="00111036" w:rsidRDefault="00111036" w:rsidP="00755C89">
            <w:pPr>
              <w:spacing w:after="0" w:line="240" w:lineRule="auto"/>
            </w:pPr>
            <w:r w:rsidRPr="00111036">
              <w:t>Todos</w:t>
            </w:r>
            <w:r>
              <w:t xml:space="preserve"> los requerimientos</w:t>
            </w:r>
          </w:p>
        </w:tc>
      </w:tr>
    </w:tbl>
    <w:p w:rsidR="00CF3A0A" w:rsidRPr="00C00FEF" w:rsidRDefault="00CF3A0A" w:rsidP="00BD03E1">
      <w:pPr>
        <w:rPr>
          <w:sz w:val="2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6656"/>
        <w:gridCol w:w="3255"/>
      </w:tblGrid>
      <w:tr w:rsidR="00D87C77" w:rsidRPr="0088229B" w:rsidTr="00A93D33">
        <w:tc>
          <w:tcPr>
            <w:tcW w:w="6771" w:type="dxa"/>
            <w:shd w:val="clear" w:color="auto" w:fill="DAEEF3"/>
          </w:tcPr>
          <w:p w:rsidR="00D87C77" w:rsidRPr="0088229B" w:rsidRDefault="00D87C77" w:rsidP="0088229B">
            <w:pPr>
              <w:spacing w:after="0" w:line="240" w:lineRule="auto"/>
              <w:rPr>
                <w:b/>
              </w:rPr>
            </w:pPr>
            <w:r w:rsidRPr="0088229B">
              <w:rPr>
                <w:b/>
              </w:rPr>
              <w:t>Puntos de la reunión</w:t>
            </w:r>
          </w:p>
        </w:tc>
        <w:tc>
          <w:tcPr>
            <w:tcW w:w="3290" w:type="dxa"/>
            <w:shd w:val="clear" w:color="auto" w:fill="DAEEF3"/>
          </w:tcPr>
          <w:p w:rsidR="00D87C77" w:rsidRPr="0088229B" w:rsidRDefault="00D87C77" w:rsidP="0088229B">
            <w:pPr>
              <w:spacing w:after="0" w:line="240" w:lineRule="auto"/>
              <w:rPr>
                <w:b/>
              </w:rPr>
            </w:pPr>
            <w:r w:rsidRPr="0088229B">
              <w:rPr>
                <w:b/>
              </w:rPr>
              <w:t>Facilitado / Presentador por</w:t>
            </w:r>
          </w:p>
        </w:tc>
      </w:tr>
      <w:tr w:rsidR="00D87C77" w:rsidRPr="0088229B" w:rsidTr="00A93D33">
        <w:tc>
          <w:tcPr>
            <w:tcW w:w="10061" w:type="dxa"/>
            <w:gridSpan w:val="2"/>
            <w:shd w:val="clear" w:color="auto" w:fill="auto"/>
          </w:tcPr>
          <w:p w:rsidR="00520042" w:rsidRPr="00C00FEF" w:rsidRDefault="00520042" w:rsidP="0088229B">
            <w:pPr>
              <w:spacing w:after="0" w:line="240" w:lineRule="auto"/>
              <w:rPr>
                <w:b/>
                <w:sz w:val="14"/>
              </w:rPr>
            </w:pPr>
          </w:p>
          <w:p w:rsidR="00D87C77" w:rsidRDefault="00D87C77" w:rsidP="0088229B">
            <w:pPr>
              <w:spacing w:after="0" w:line="240" w:lineRule="auto"/>
              <w:rPr>
                <w:b/>
              </w:rPr>
            </w:pPr>
            <w:r w:rsidRPr="0088229B">
              <w:rPr>
                <w:b/>
              </w:rPr>
              <w:t>Desarrollo / Acuerdos</w:t>
            </w:r>
            <w:r w:rsidR="00F46961">
              <w:rPr>
                <w:b/>
              </w:rPr>
              <w:t>:</w:t>
            </w:r>
          </w:p>
          <w:p w:rsidR="000B3EF4" w:rsidRPr="00301206" w:rsidRDefault="000B3EF4" w:rsidP="00D33B67">
            <w:pPr>
              <w:spacing w:after="0" w:line="240" w:lineRule="auto"/>
              <w:rPr>
                <w:b/>
                <w:sz w:val="22"/>
              </w:rPr>
            </w:pPr>
          </w:p>
          <w:p w:rsidR="00CE4E32" w:rsidRPr="00A40362" w:rsidRDefault="00CE4E32" w:rsidP="00CE4E32">
            <w:pPr>
              <w:pStyle w:val="Prrafodelista"/>
              <w:numPr>
                <w:ilvl w:val="0"/>
                <w:numId w:val="48"/>
              </w:numPr>
              <w:spacing w:line="240" w:lineRule="auto"/>
              <w:jc w:val="both"/>
            </w:pPr>
            <w:r>
              <w:t>Para atender TRB- en línea, como pre-requisito se debe implementar para que todo apunte a la nueva infraestructura que poseen en Quito, se propone realizarlo por medio de una VPN, para ello el banco va a enviar el formulario.</w:t>
            </w:r>
          </w:p>
          <w:p w:rsidR="001F7CA5" w:rsidRDefault="00CE4E32" w:rsidP="00A60931">
            <w:pPr>
              <w:pStyle w:val="Prrafodelista"/>
              <w:numPr>
                <w:ilvl w:val="0"/>
                <w:numId w:val="48"/>
              </w:numPr>
              <w:spacing w:line="240" w:lineRule="auto"/>
              <w:jc w:val="both"/>
            </w:pPr>
            <w:r>
              <w:t xml:space="preserve">Uno de los beneficios que la recaudación de TRB se encuentre en línea es que va a permitir pagos parciales. Actualmente con el esquema en base sólo se puede realizar pagos totales. </w:t>
            </w:r>
          </w:p>
          <w:p w:rsidR="00CE4E32" w:rsidRDefault="00CE4E32" w:rsidP="00A60931">
            <w:pPr>
              <w:pStyle w:val="Prrafodelista"/>
              <w:numPr>
                <w:ilvl w:val="0"/>
                <w:numId w:val="48"/>
              </w:numPr>
              <w:spacing w:line="240" w:lineRule="auto"/>
              <w:jc w:val="both"/>
            </w:pPr>
            <w:r>
              <w:t xml:space="preserve">Para lograr el punto anterior, se utilizará el mismo camino que existe para Interagua, colocando un campo que diferencie las recaudaciones de agua con las de TRB. </w:t>
            </w:r>
          </w:p>
          <w:p w:rsidR="00CE4E32" w:rsidRDefault="00CE4E32" w:rsidP="00A60931">
            <w:pPr>
              <w:pStyle w:val="Prrafodelista"/>
              <w:numPr>
                <w:ilvl w:val="0"/>
                <w:numId w:val="48"/>
              </w:numPr>
              <w:spacing w:line="240" w:lineRule="auto"/>
              <w:jc w:val="both"/>
            </w:pPr>
            <w:r>
              <w:t xml:space="preserve">El área técnica del banco indica que el front end de los canales tienen afectación. </w:t>
            </w:r>
            <w:r w:rsidR="00B16BF4">
              <w:t>(SAT/24onlines/24móvil/Ventanilla).</w:t>
            </w:r>
          </w:p>
          <w:p w:rsidR="00CE4E32" w:rsidRDefault="00CE4E32" w:rsidP="00A60931">
            <w:pPr>
              <w:pStyle w:val="Prrafodelista"/>
              <w:numPr>
                <w:ilvl w:val="0"/>
                <w:numId w:val="48"/>
              </w:numPr>
              <w:spacing w:line="240" w:lineRule="auto"/>
              <w:jc w:val="both"/>
            </w:pPr>
            <w:r>
              <w:t>Se indica que los archivos de respuesta hacia Interagua deben ser independientes de los de la recaudación de I</w:t>
            </w:r>
            <w:r w:rsidR="00B16BF4">
              <w:t>nteragua, así como también el pago (uno por Interagua y otro por TRB)</w:t>
            </w:r>
          </w:p>
          <w:p w:rsidR="00CE4E32" w:rsidRDefault="002630C5" w:rsidP="00A60931">
            <w:pPr>
              <w:pStyle w:val="Prrafodelista"/>
              <w:numPr>
                <w:ilvl w:val="0"/>
                <w:numId w:val="48"/>
              </w:numPr>
              <w:spacing w:line="240" w:lineRule="auto"/>
              <w:jc w:val="both"/>
            </w:pPr>
            <w:r>
              <w:t xml:space="preserve">Los procesos </w:t>
            </w:r>
            <w:bookmarkStart w:id="0" w:name="_GoBack"/>
            <w:bookmarkEnd w:id="0"/>
            <w:r w:rsidR="00B16BF4">
              <w:t>que hay que considerar son consulta, pago y reverso.</w:t>
            </w:r>
          </w:p>
          <w:p w:rsidR="00B16BF4" w:rsidRDefault="00B16BF4" w:rsidP="00A60931">
            <w:pPr>
              <w:pStyle w:val="Prrafodelista"/>
              <w:numPr>
                <w:ilvl w:val="0"/>
                <w:numId w:val="48"/>
              </w:numPr>
              <w:spacing w:line="240" w:lineRule="auto"/>
              <w:jc w:val="both"/>
            </w:pPr>
            <w:r>
              <w:t>Confirmar si los pagos de TRB aplican retención e IVA.</w:t>
            </w:r>
          </w:p>
          <w:p w:rsidR="00B16BF4" w:rsidRPr="00A40362" w:rsidRDefault="00B16BF4" w:rsidP="005B387B">
            <w:pPr>
              <w:pStyle w:val="Prrafodelista"/>
              <w:numPr>
                <w:ilvl w:val="0"/>
                <w:numId w:val="48"/>
              </w:numPr>
              <w:spacing w:line="240" w:lineRule="auto"/>
              <w:jc w:val="both"/>
            </w:pPr>
            <w:r>
              <w:lastRenderedPageBreak/>
              <w:t xml:space="preserve">Confirmar si el código de TRB es fijo o variable. </w:t>
            </w:r>
            <w:r w:rsidR="005B387B">
              <w:t xml:space="preserve">De acuerdo a esto, se puede implementar como matriculable o no. </w:t>
            </w:r>
          </w:p>
        </w:tc>
      </w:tr>
    </w:tbl>
    <w:p w:rsidR="00225DBD" w:rsidRPr="00C00FEF" w:rsidRDefault="00225DBD" w:rsidP="00BD03E1">
      <w:pPr>
        <w:rPr>
          <w:sz w:val="18"/>
        </w:rPr>
      </w:pPr>
    </w:p>
    <w:p w:rsidR="00993C51" w:rsidRPr="00C00FEF" w:rsidRDefault="00993C51" w:rsidP="00C00FEF">
      <w:pPr>
        <w:tabs>
          <w:tab w:val="left" w:pos="6413"/>
        </w:tabs>
      </w:pPr>
    </w:p>
    <w:sectPr w:rsidR="00993C51" w:rsidRPr="00C00FEF" w:rsidSect="00D87C77">
      <w:headerReference w:type="default" r:id="rId12"/>
      <w:footerReference w:type="default" r:id="rId13"/>
      <w:pgSz w:w="11906" w:h="16838" w:code="9"/>
      <w:pgMar w:top="1134" w:right="851" w:bottom="1134" w:left="1134" w:header="68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39E" w:rsidRDefault="008B139E" w:rsidP="00265B67">
      <w:pPr>
        <w:spacing w:after="0" w:line="240" w:lineRule="auto"/>
      </w:pPr>
      <w:r>
        <w:separator/>
      </w:r>
    </w:p>
  </w:endnote>
  <w:endnote w:type="continuationSeparator" w:id="0">
    <w:p w:rsidR="008B139E" w:rsidRDefault="008B139E" w:rsidP="00265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905" w:rsidRPr="00B65D2F" w:rsidRDefault="004E5905">
    <w:pPr>
      <w:pStyle w:val="Piedepgina"/>
      <w:jc w:val="right"/>
      <w:rPr>
        <w:color w:val="31849B"/>
        <w:sz w:val="22"/>
      </w:rPr>
    </w:pPr>
    <w:r w:rsidRPr="00B65D2F">
      <w:rPr>
        <w:color w:val="31849B"/>
        <w:sz w:val="22"/>
      </w:rPr>
      <w:fldChar w:fldCharType="begin"/>
    </w:r>
    <w:r w:rsidRPr="00B65D2F">
      <w:rPr>
        <w:color w:val="31849B"/>
        <w:sz w:val="22"/>
      </w:rPr>
      <w:instrText>PAGE   \* MERGEFORMAT</w:instrText>
    </w:r>
    <w:r w:rsidRPr="00B65D2F">
      <w:rPr>
        <w:color w:val="31849B"/>
        <w:sz w:val="22"/>
      </w:rPr>
      <w:fldChar w:fldCharType="separate"/>
    </w:r>
    <w:r w:rsidR="002630C5">
      <w:rPr>
        <w:noProof/>
        <w:color w:val="31849B"/>
        <w:sz w:val="22"/>
      </w:rPr>
      <w:t>2</w:t>
    </w:r>
    <w:r w:rsidRPr="00B65D2F">
      <w:rPr>
        <w:color w:val="31849B"/>
        <w:sz w:val="22"/>
      </w:rPr>
      <w:fldChar w:fldCharType="end"/>
    </w:r>
  </w:p>
  <w:p w:rsidR="00FF5D96" w:rsidRDefault="00EA0B10" w:rsidP="00FF5D96">
    <w:pPr>
      <w:pStyle w:val="Piedepgina"/>
    </w:pPr>
    <w:r>
      <w:rPr>
        <w:noProof/>
        <w:lang w:val="es-EC" w:eastAsia="es-EC"/>
      </w:rPr>
      <w:drawing>
        <wp:inline distT="0" distB="0" distL="0" distR="0">
          <wp:extent cx="6200775" cy="400050"/>
          <wp:effectExtent l="0" t="0" r="0" b="0"/>
          <wp:docPr id="2" name="Imagen 2" descr="BB A4 footer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B A4 footer 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07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39E" w:rsidRDefault="008B139E" w:rsidP="00265B67">
      <w:pPr>
        <w:spacing w:after="0" w:line="240" w:lineRule="auto"/>
      </w:pPr>
      <w:r>
        <w:separator/>
      </w:r>
    </w:p>
  </w:footnote>
  <w:footnote w:type="continuationSeparator" w:id="0">
    <w:p w:rsidR="008B139E" w:rsidRDefault="008B139E" w:rsidP="00265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905" w:rsidRPr="00FF5D96" w:rsidRDefault="00EA0B10" w:rsidP="00FF5D96">
    <w:pPr>
      <w:pStyle w:val="Encabezado"/>
    </w:pPr>
    <w:r>
      <w:rPr>
        <w:noProof/>
        <w:lang w:val="es-EC" w:eastAsia="es-EC"/>
      </w:rPr>
      <w:drawing>
        <wp:inline distT="0" distB="0" distL="0" distR="0">
          <wp:extent cx="6334125" cy="276225"/>
          <wp:effectExtent l="0" t="0" r="0" b="0"/>
          <wp:docPr id="1" name="Imagen 1" descr="BB A4 header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B A4 header 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41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620E"/>
    <w:multiLevelType w:val="hybridMultilevel"/>
    <w:tmpl w:val="8FBA4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B505B"/>
    <w:multiLevelType w:val="hybridMultilevel"/>
    <w:tmpl w:val="4B8492AE"/>
    <w:lvl w:ilvl="0" w:tplc="72688D3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D2DA1"/>
    <w:multiLevelType w:val="hybridMultilevel"/>
    <w:tmpl w:val="75A2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36407"/>
    <w:multiLevelType w:val="hybridMultilevel"/>
    <w:tmpl w:val="B08C62F8"/>
    <w:lvl w:ilvl="0" w:tplc="F6AA9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D3C9C"/>
    <w:multiLevelType w:val="hybridMultilevel"/>
    <w:tmpl w:val="32E4E636"/>
    <w:lvl w:ilvl="0" w:tplc="1EBECDCA">
      <w:start w:val="5"/>
      <w:numFmt w:val="bullet"/>
      <w:lvlText w:val="-"/>
      <w:lvlJc w:val="left"/>
      <w:pPr>
        <w:ind w:left="1068" w:hanging="360"/>
      </w:pPr>
      <w:rPr>
        <w:rFonts w:ascii="Calibri" w:eastAsia="Calibri" w:hAnsi="Calibri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300A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300A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300A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300A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300A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00A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300A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03C66232"/>
    <w:multiLevelType w:val="hybridMultilevel"/>
    <w:tmpl w:val="4A26F0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C87626"/>
    <w:multiLevelType w:val="hybridMultilevel"/>
    <w:tmpl w:val="B9FA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B84958"/>
    <w:multiLevelType w:val="hybridMultilevel"/>
    <w:tmpl w:val="F8E89214"/>
    <w:lvl w:ilvl="0" w:tplc="6DA4C6B6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710D94"/>
    <w:multiLevelType w:val="hybridMultilevel"/>
    <w:tmpl w:val="4A26F0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7829E1"/>
    <w:multiLevelType w:val="hybridMultilevel"/>
    <w:tmpl w:val="4A26F0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0248DD"/>
    <w:multiLevelType w:val="hybridMultilevel"/>
    <w:tmpl w:val="D17AEB90"/>
    <w:lvl w:ilvl="0" w:tplc="72688D3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D20AEC"/>
    <w:multiLevelType w:val="hybridMultilevel"/>
    <w:tmpl w:val="ADEE3274"/>
    <w:lvl w:ilvl="0" w:tplc="72688D3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371FE"/>
    <w:multiLevelType w:val="hybridMultilevel"/>
    <w:tmpl w:val="696850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792C3A"/>
    <w:multiLevelType w:val="hybridMultilevel"/>
    <w:tmpl w:val="ACB05050"/>
    <w:lvl w:ilvl="0" w:tplc="72688D3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385A7E"/>
    <w:multiLevelType w:val="multilevel"/>
    <w:tmpl w:val="1032C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1B96069B"/>
    <w:multiLevelType w:val="hybridMultilevel"/>
    <w:tmpl w:val="0DA61C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BC4637F"/>
    <w:multiLevelType w:val="hybridMultilevel"/>
    <w:tmpl w:val="9CE47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6D7091"/>
    <w:multiLevelType w:val="hybridMultilevel"/>
    <w:tmpl w:val="AAFABC5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095EE5"/>
    <w:multiLevelType w:val="hybridMultilevel"/>
    <w:tmpl w:val="895870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82443"/>
    <w:multiLevelType w:val="hybridMultilevel"/>
    <w:tmpl w:val="0F8E34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4F6079"/>
    <w:multiLevelType w:val="hybridMultilevel"/>
    <w:tmpl w:val="ADEE3274"/>
    <w:lvl w:ilvl="0" w:tplc="72688D3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7C090E"/>
    <w:multiLevelType w:val="hybridMultilevel"/>
    <w:tmpl w:val="F906102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3DE0DC7"/>
    <w:multiLevelType w:val="hybridMultilevel"/>
    <w:tmpl w:val="4A26F0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1A7BB9"/>
    <w:multiLevelType w:val="hybridMultilevel"/>
    <w:tmpl w:val="4A26F0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AB1B33"/>
    <w:multiLevelType w:val="hybridMultilevel"/>
    <w:tmpl w:val="84A42C52"/>
    <w:lvl w:ilvl="0" w:tplc="3DA06C2E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659418F"/>
    <w:multiLevelType w:val="hybridMultilevel"/>
    <w:tmpl w:val="5B8EF1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A53139"/>
    <w:multiLevelType w:val="hybridMultilevel"/>
    <w:tmpl w:val="4A26F0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F03368"/>
    <w:multiLevelType w:val="hybridMultilevel"/>
    <w:tmpl w:val="ADEE3274"/>
    <w:lvl w:ilvl="0" w:tplc="72688D3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533754"/>
    <w:multiLevelType w:val="hybridMultilevel"/>
    <w:tmpl w:val="0DA61C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298158A"/>
    <w:multiLevelType w:val="hybridMultilevel"/>
    <w:tmpl w:val="4A26F0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EC1BFF"/>
    <w:multiLevelType w:val="hybridMultilevel"/>
    <w:tmpl w:val="F8E89214"/>
    <w:lvl w:ilvl="0" w:tplc="6DA4C6B6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BD619B"/>
    <w:multiLevelType w:val="hybridMultilevel"/>
    <w:tmpl w:val="4A26F0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FE625E"/>
    <w:multiLevelType w:val="hybridMultilevel"/>
    <w:tmpl w:val="4A26F0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DD4ECC"/>
    <w:multiLevelType w:val="hybridMultilevel"/>
    <w:tmpl w:val="4A26F0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70641F"/>
    <w:multiLevelType w:val="hybridMultilevel"/>
    <w:tmpl w:val="4A26F0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07564"/>
    <w:multiLevelType w:val="hybridMultilevel"/>
    <w:tmpl w:val="ACB05050"/>
    <w:lvl w:ilvl="0" w:tplc="72688D3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F425FE4"/>
    <w:multiLevelType w:val="hybridMultilevel"/>
    <w:tmpl w:val="F2B0F0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D83576"/>
    <w:multiLevelType w:val="hybridMultilevel"/>
    <w:tmpl w:val="D17AEB90"/>
    <w:lvl w:ilvl="0" w:tplc="72688D3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282AC8"/>
    <w:multiLevelType w:val="hybridMultilevel"/>
    <w:tmpl w:val="04A44C9C"/>
    <w:lvl w:ilvl="0" w:tplc="300A000F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9" w15:restartNumberingAfterBreak="0">
    <w:nsid w:val="651F2AEE"/>
    <w:multiLevelType w:val="hybridMultilevel"/>
    <w:tmpl w:val="4A26F0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1F3417"/>
    <w:multiLevelType w:val="hybridMultilevel"/>
    <w:tmpl w:val="3CEC8B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E620FA"/>
    <w:multiLevelType w:val="hybridMultilevel"/>
    <w:tmpl w:val="4A26F0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A237B1"/>
    <w:multiLevelType w:val="hybridMultilevel"/>
    <w:tmpl w:val="4A26F0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2198E"/>
    <w:multiLevelType w:val="hybridMultilevel"/>
    <w:tmpl w:val="AEDE0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914579"/>
    <w:multiLevelType w:val="hybridMultilevel"/>
    <w:tmpl w:val="070E0D50"/>
    <w:lvl w:ilvl="0" w:tplc="72688D3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497A2C"/>
    <w:multiLevelType w:val="hybridMultilevel"/>
    <w:tmpl w:val="4A26F0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2"/>
  </w:num>
  <w:num w:numId="3">
    <w:abstractNumId w:val="22"/>
  </w:num>
  <w:num w:numId="4">
    <w:abstractNumId w:val="34"/>
  </w:num>
  <w:num w:numId="5">
    <w:abstractNumId w:val="23"/>
  </w:num>
  <w:num w:numId="6">
    <w:abstractNumId w:val="26"/>
  </w:num>
  <w:num w:numId="7">
    <w:abstractNumId w:val="8"/>
  </w:num>
  <w:num w:numId="8">
    <w:abstractNumId w:val="9"/>
  </w:num>
  <w:num w:numId="9">
    <w:abstractNumId w:val="33"/>
  </w:num>
  <w:num w:numId="10">
    <w:abstractNumId w:val="39"/>
  </w:num>
  <w:num w:numId="11">
    <w:abstractNumId w:val="32"/>
  </w:num>
  <w:num w:numId="12">
    <w:abstractNumId w:val="41"/>
  </w:num>
  <w:num w:numId="13">
    <w:abstractNumId w:val="29"/>
  </w:num>
  <w:num w:numId="14">
    <w:abstractNumId w:val="45"/>
  </w:num>
  <w:num w:numId="15">
    <w:abstractNumId w:val="31"/>
  </w:num>
  <w:num w:numId="16">
    <w:abstractNumId w:val="5"/>
  </w:num>
  <w:num w:numId="17">
    <w:abstractNumId w:val="30"/>
  </w:num>
  <w:num w:numId="18">
    <w:abstractNumId w:val="37"/>
  </w:num>
  <w:num w:numId="19">
    <w:abstractNumId w:val="12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6"/>
  </w:num>
  <w:num w:numId="23">
    <w:abstractNumId w:val="38"/>
  </w:num>
  <w:num w:numId="2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36"/>
  </w:num>
  <w:num w:numId="27">
    <w:abstractNumId w:val="0"/>
  </w:num>
  <w:num w:numId="28">
    <w:abstractNumId w:val="19"/>
  </w:num>
  <w:num w:numId="29">
    <w:abstractNumId w:val="2"/>
  </w:num>
  <w:num w:numId="30">
    <w:abstractNumId w:val="35"/>
  </w:num>
  <w:num w:numId="3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27"/>
  </w:num>
  <w:num w:numId="34">
    <w:abstractNumId w:val="3"/>
  </w:num>
  <w:num w:numId="35">
    <w:abstractNumId w:val="20"/>
  </w:num>
  <w:num w:numId="3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</w:num>
  <w:num w:numId="38">
    <w:abstractNumId w:val="1"/>
  </w:num>
  <w:num w:numId="39">
    <w:abstractNumId w:val="44"/>
  </w:num>
  <w:num w:numId="40">
    <w:abstractNumId w:val="10"/>
  </w:num>
  <w:num w:numId="41">
    <w:abstractNumId w:val="28"/>
  </w:num>
  <w:num w:numId="42">
    <w:abstractNumId w:val="15"/>
  </w:num>
  <w:num w:numId="43">
    <w:abstractNumId w:val="4"/>
  </w:num>
  <w:num w:numId="44">
    <w:abstractNumId w:val="40"/>
  </w:num>
  <w:num w:numId="45">
    <w:abstractNumId w:val="21"/>
  </w:num>
  <w:num w:numId="46">
    <w:abstractNumId w:val="18"/>
  </w:num>
  <w:num w:numId="47">
    <w:abstractNumId w:val="24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50"/>
    <w:rsid w:val="0000266F"/>
    <w:rsid w:val="000037F7"/>
    <w:rsid w:val="0000503A"/>
    <w:rsid w:val="000113DB"/>
    <w:rsid w:val="000204B6"/>
    <w:rsid w:val="000213C1"/>
    <w:rsid w:val="000268A8"/>
    <w:rsid w:val="00027D9D"/>
    <w:rsid w:val="00032E55"/>
    <w:rsid w:val="00047AC4"/>
    <w:rsid w:val="000705CF"/>
    <w:rsid w:val="00072932"/>
    <w:rsid w:val="00073306"/>
    <w:rsid w:val="000806D0"/>
    <w:rsid w:val="00097207"/>
    <w:rsid w:val="000974B6"/>
    <w:rsid w:val="000A250C"/>
    <w:rsid w:val="000A3BB0"/>
    <w:rsid w:val="000B0958"/>
    <w:rsid w:val="000B3EF4"/>
    <w:rsid w:val="000D415E"/>
    <w:rsid w:val="000E06DA"/>
    <w:rsid w:val="000E3D79"/>
    <w:rsid w:val="000F7A1A"/>
    <w:rsid w:val="001009EB"/>
    <w:rsid w:val="00106DF9"/>
    <w:rsid w:val="0011046F"/>
    <w:rsid w:val="00111036"/>
    <w:rsid w:val="001129D9"/>
    <w:rsid w:val="00117D01"/>
    <w:rsid w:val="00117DBD"/>
    <w:rsid w:val="00122934"/>
    <w:rsid w:val="00132813"/>
    <w:rsid w:val="0013410E"/>
    <w:rsid w:val="001351C0"/>
    <w:rsid w:val="00155D1D"/>
    <w:rsid w:val="00160D65"/>
    <w:rsid w:val="00172464"/>
    <w:rsid w:val="00183D0C"/>
    <w:rsid w:val="00183EDC"/>
    <w:rsid w:val="00194E99"/>
    <w:rsid w:val="001969EF"/>
    <w:rsid w:val="001A5E6C"/>
    <w:rsid w:val="001B05BC"/>
    <w:rsid w:val="001B2DCA"/>
    <w:rsid w:val="001B43ED"/>
    <w:rsid w:val="001B56CC"/>
    <w:rsid w:val="001C0736"/>
    <w:rsid w:val="001C35C7"/>
    <w:rsid w:val="001C6A82"/>
    <w:rsid w:val="001D0906"/>
    <w:rsid w:val="001E0A31"/>
    <w:rsid w:val="001F7943"/>
    <w:rsid w:val="001F7CA5"/>
    <w:rsid w:val="00215341"/>
    <w:rsid w:val="00220F07"/>
    <w:rsid w:val="00225264"/>
    <w:rsid w:val="00225DBD"/>
    <w:rsid w:val="00226048"/>
    <w:rsid w:val="00245E62"/>
    <w:rsid w:val="0024694F"/>
    <w:rsid w:val="002516C7"/>
    <w:rsid w:val="002630C5"/>
    <w:rsid w:val="00265B67"/>
    <w:rsid w:val="0027100C"/>
    <w:rsid w:val="0027364A"/>
    <w:rsid w:val="00292037"/>
    <w:rsid w:val="0029693D"/>
    <w:rsid w:val="002A0256"/>
    <w:rsid w:val="002B0FA6"/>
    <w:rsid w:val="002B78CB"/>
    <w:rsid w:val="002C296A"/>
    <w:rsid w:val="002C3BC2"/>
    <w:rsid w:val="002D3D35"/>
    <w:rsid w:val="002D5719"/>
    <w:rsid w:val="002E69B9"/>
    <w:rsid w:val="002F01FA"/>
    <w:rsid w:val="002F1AFF"/>
    <w:rsid w:val="002F2EE7"/>
    <w:rsid w:val="002F3D94"/>
    <w:rsid w:val="00301206"/>
    <w:rsid w:val="003031A4"/>
    <w:rsid w:val="0031060C"/>
    <w:rsid w:val="00313238"/>
    <w:rsid w:val="00326A0D"/>
    <w:rsid w:val="00331CEA"/>
    <w:rsid w:val="003357FA"/>
    <w:rsid w:val="0033778E"/>
    <w:rsid w:val="003555A1"/>
    <w:rsid w:val="003606AD"/>
    <w:rsid w:val="003607C5"/>
    <w:rsid w:val="00360CBE"/>
    <w:rsid w:val="00362641"/>
    <w:rsid w:val="00363970"/>
    <w:rsid w:val="00375C16"/>
    <w:rsid w:val="003811C6"/>
    <w:rsid w:val="00382E88"/>
    <w:rsid w:val="00384E3B"/>
    <w:rsid w:val="003B1CB1"/>
    <w:rsid w:val="003C0944"/>
    <w:rsid w:val="003C1909"/>
    <w:rsid w:val="003D2A6C"/>
    <w:rsid w:val="003D5203"/>
    <w:rsid w:val="003D6999"/>
    <w:rsid w:val="003E47D6"/>
    <w:rsid w:val="003F1056"/>
    <w:rsid w:val="003F3584"/>
    <w:rsid w:val="004212BB"/>
    <w:rsid w:val="00424F09"/>
    <w:rsid w:val="00425E6D"/>
    <w:rsid w:val="00431610"/>
    <w:rsid w:val="00437E52"/>
    <w:rsid w:val="00444F80"/>
    <w:rsid w:val="004519C1"/>
    <w:rsid w:val="004545C9"/>
    <w:rsid w:val="00457D1C"/>
    <w:rsid w:val="0046197D"/>
    <w:rsid w:val="00466C50"/>
    <w:rsid w:val="00473B59"/>
    <w:rsid w:val="00473EC4"/>
    <w:rsid w:val="00474872"/>
    <w:rsid w:val="00481C88"/>
    <w:rsid w:val="004A0418"/>
    <w:rsid w:val="004A096C"/>
    <w:rsid w:val="004A5929"/>
    <w:rsid w:val="004A611D"/>
    <w:rsid w:val="004B65D0"/>
    <w:rsid w:val="004C152E"/>
    <w:rsid w:val="004E5905"/>
    <w:rsid w:val="004F20A6"/>
    <w:rsid w:val="004F2CAE"/>
    <w:rsid w:val="004F32E8"/>
    <w:rsid w:val="004F7CC9"/>
    <w:rsid w:val="00502C69"/>
    <w:rsid w:val="00510CCA"/>
    <w:rsid w:val="0051341D"/>
    <w:rsid w:val="00520042"/>
    <w:rsid w:val="00533822"/>
    <w:rsid w:val="0054162A"/>
    <w:rsid w:val="00547378"/>
    <w:rsid w:val="00555BC3"/>
    <w:rsid w:val="005631E9"/>
    <w:rsid w:val="00572913"/>
    <w:rsid w:val="00581C0B"/>
    <w:rsid w:val="00587B97"/>
    <w:rsid w:val="005A7525"/>
    <w:rsid w:val="005B03A4"/>
    <w:rsid w:val="005B2397"/>
    <w:rsid w:val="005B387B"/>
    <w:rsid w:val="005C5CFB"/>
    <w:rsid w:val="005F5863"/>
    <w:rsid w:val="00601E50"/>
    <w:rsid w:val="006147CB"/>
    <w:rsid w:val="00620482"/>
    <w:rsid w:val="00622EBB"/>
    <w:rsid w:val="00627998"/>
    <w:rsid w:val="00632F2B"/>
    <w:rsid w:val="00645B52"/>
    <w:rsid w:val="00646544"/>
    <w:rsid w:val="00651286"/>
    <w:rsid w:val="00656D6A"/>
    <w:rsid w:val="00663591"/>
    <w:rsid w:val="00664F1E"/>
    <w:rsid w:val="00670D8A"/>
    <w:rsid w:val="00671A99"/>
    <w:rsid w:val="0067268B"/>
    <w:rsid w:val="00673656"/>
    <w:rsid w:val="00683669"/>
    <w:rsid w:val="0068759A"/>
    <w:rsid w:val="00694019"/>
    <w:rsid w:val="00696AF7"/>
    <w:rsid w:val="006A1E72"/>
    <w:rsid w:val="006A3239"/>
    <w:rsid w:val="006B24E1"/>
    <w:rsid w:val="006B6D5D"/>
    <w:rsid w:val="006C6A4E"/>
    <w:rsid w:val="006D3D67"/>
    <w:rsid w:val="006D468B"/>
    <w:rsid w:val="006D6EB5"/>
    <w:rsid w:val="006E649D"/>
    <w:rsid w:val="006F10A7"/>
    <w:rsid w:val="006F41A7"/>
    <w:rsid w:val="006F6DFD"/>
    <w:rsid w:val="006F7CD1"/>
    <w:rsid w:val="007043DD"/>
    <w:rsid w:val="0070481C"/>
    <w:rsid w:val="0071224D"/>
    <w:rsid w:val="00712ADA"/>
    <w:rsid w:val="007169C2"/>
    <w:rsid w:val="007277EB"/>
    <w:rsid w:val="00731132"/>
    <w:rsid w:val="00735269"/>
    <w:rsid w:val="00735428"/>
    <w:rsid w:val="00745EDF"/>
    <w:rsid w:val="00755C89"/>
    <w:rsid w:val="00760886"/>
    <w:rsid w:val="007613BA"/>
    <w:rsid w:val="0076187E"/>
    <w:rsid w:val="007655B1"/>
    <w:rsid w:val="00767172"/>
    <w:rsid w:val="00792572"/>
    <w:rsid w:val="007A01C6"/>
    <w:rsid w:val="007A18C8"/>
    <w:rsid w:val="007A47F0"/>
    <w:rsid w:val="007B2C3F"/>
    <w:rsid w:val="007D0644"/>
    <w:rsid w:val="007D0DD3"/>
    <w:rsid w:val="007D16BD"/>
    <w:rsid w:val="007D7677"/>
    <w:rsid w:val="007E0967"/>
    <w:rsid w:val="00800267"/>
    <w:rsid w:val="00801169"/>
    <w:rsid w:val="008027D5"/>
    <w:rsid w:val="0080460B"/>
    <w:rsid w:val="00804DA8"/>
    <w:rsid w:val="008063B1"/>
    <w:rsid w:val="00806403"/>
    <w:rsid w:val="00810406"/>
    <w:rsid w:val="00814955"/>
    <w:rsid w:val="00817C5B"/>
    <w:rsid w:val="008235D7"/>
    <w:rsid w:val="00825593"/>
    <w:rsid w:val="008273C7"/>
    <w:rsid w:val="00831459"/>
    <w:rsid w:val="00832957"/>
    <w:rsid w:val="0083638C"/>
    <w:rsid w:val="00843BF6"/>
    <w:rsid w:val="00846416"/>
    <w:rsid w:val="00847A09"/>
    <w:rsid w:val="00852516"/>
    <w:rsid w:val="00856B34"/>
    <w:rsid w:val="00857207"/>
    <w:rsid w:val="00871244"/>
    <w:rsid w:val="0088022C"/>
    <w:rsid w:val="008809B1"/>
    <w:rsid w:val="0088229B"/>
    <w:rsid w:val="00882F0D"/>
    <w:rsid w:val="00884B65"/>
    <w:rsid w:val="008925C6"/>
    <w:rsid w:val="00895BBF"/>
    <w:rsid w:val="008B06EB"/>
    <w:rsid w:val="008B139E"/>
    <w:rsid w:val="008B50A2"/>
    <w:rsid w:val="008C280A"/>
    <w:rsid w:val="008C2E8F"/>
    <w:rsid w:val="008C7C47"/>
    <w:rsid w:val="008D2F92"/>
    <w:rsid w:val="008D76D1"/>
    <w:rsid w:val="008D7C1E"/>
    <w:rsid w:val="008F168F"/>
    <w:rsid w:val="008F16C4"/>
    <w:rsid w:val="008F2BF7"/>
    <w:rsid w:val="008F40B5"/>
    <w:rsid w:val="008F55C0"/>
    <w:rsid w:val="00904EC3"/>
    <w:rsid w:val="0090513C"/>
    <w:rsid w:val="00913150"/>
    <w:rsid w:val="0091540E"/>
    <w:rsid w:val="009170EC"/>
    <w:rsid w:val="00940E0E"/>
    <w:rsid w:val="0094373F"/>
    <w:rsid w:val="009453F4"/>
    <w:rsid w:val="009602C5"/>
    <w:rsid w:val="0096450F"/>
    <w:rsid w:val="00975159"/>
    <w:rsid w:val="00983761"/>
    <w:rsid w:val="00993C51"/>
    <w:rsid w:val="009A471A"/>
    <w:rsid w:val="009B09A7"/>
    <w:rsid w:val="009B5979"/>
    <w:rsid w:val="009C0769"/>
    <w:rsid w:val="009D0CCA"/>
    <w:rsid w:val="009D157A"/>
    <w:rsid w:val="009D1C14"/>
    <w:rsid w:val="009F171D"/>
    <w:rsid w:val="009F2143"/>
    <w:rsid w:val="009F2E0B"/>
    <w:rsid w:val="009F5664"/>
    <w:rsid w:val="00A042A8"/>
    <w:rsid w:val="00A225EB"/>
    <w:rsid w:val="00A27415"/>
    <w:rsid w:val="00A363AF"/>
    <w:rsid w:val="00A40362"/>
    <w:rsid w:val="00A409AA"/>
    <w:rsid w:val="00A45AA0"/>
    <w:rsid w:val="00A60931"/>
    <w:rsid w:val="00A63FDE"/>
    <w:rsid w:val="00A642BE"/>
    <w:rsid w:val="00A80A58"/>
    <w:rsid w:val="00A81583"/>
    <w:rsid w:val="00A83AB3"/>
    <w:rsid w:val="00A90513"/>
    <w:rsid w:val="00A93D33"/>
    <w:rsid w:val="00A97D75"/>
    <w:rsid w:val="00AA5AF8"/>
    <w:rsid w:val="00AA5E80"/>
    <w:rsid w:val="00AA6825"/>
    <w:rsid w:val="00AB4B7D"/>
    <w:rsid w:val="00AC0DAC"/>
    <w:rsid w:val="00AD4A35"/>
    <w:rsid w:val="00AD5613"/>
    <w:rsid w:val="00AD7F40"/>
    <w:rsid w:val="00AE063B"/>
    <w:rsid w:val="00AF019D"/>
    <w:rsid w:val="00AF1E68"/>
    <w:rsid w:val="00AF5F28"/>
    <w:rsid w:val="00B01437"/>
    <w:rsid w:val="00B06435"/>
    <w:rsid w:val="00B1110A"/>
    <w:rsid w:val="00B12FEA"/>
    <w:rsid w:val="00B13D73"/>
    <w:rsid w:val="00B16BF4"/>
    <w:rsid w:val="00B23E76"/>
    <w:rsid w:val="00B27634"/>
    <w:rsid w:val="00B36729"/>
    <w:rsid w:val="00B43611"/>
    <w:rsid w:val="00B4773A"/>
    <w:rsid w:val="00B55E65"/>
    <w:rsid w:val="00B6193C"/>
    <w:rsid w:val="00B61B3C"/>
    <w:rsid w:val="00B65D2F"/>
    <w:rsid w:val="00B67361"/>
    <w:rsid w:val="00B73998"/>
    <w:rsid w:val="00B74902"/>
    <w:rsid w:val="00B85281"/>
    <w:rsid w:val="00B86B3B"/>
    <w:rsid w:val="00B95464"/>
    <w:rsid w:val="00B959A4"/>
    <w:rsid w:val="00BA2E62"/>
    <w:rsid w:val="00BA588E"/>
    <w:rsid w:val="00BC6AFB"/>
    <w:rsid w:val="00BD03E1"/>
    <w:rsid w:val="00BE5B7B"/>
    <w:rsid w:val="00BF06B3"/>
    <w:rsid w:val="00BF33F5"/>
    <w:rsid w:val="00BF4C13"/>
    <w:rsid w:val="00BF582F"/>
    <w:rsid w:val="00BF65B5"/>
    <w:rsid w:val="00BF79AB"/>
    <w:rsid w:val="00C00FEF"/>
    <w:rsid w:val="00C10D20"/>
    <w:rsid w:val="00C142AB"/>
    <w:rsid w:val="00C2387C"/>
    <w:rsid w:val="00C257AA"/>
    <w:rsid w:val="00C3230A"/>
    <w:rsid w:val="00C33747"/>
    <w:rsid w:val="00C339D2"/>
    <w:rsid w:val="00C5300A"/>
    <w:rsid w:val="00C534E4"/>
    <w:rsid w:val="00C56E43"/>
    <w:rsid w:val="00C61F34"/>
    <w:rsid w:val="00C63185"/>
    <w:rsid w:val="00C6690F"/>
    <w:rsid w:val="00C70760"/>
    <w:rsid w:val="00C70CE0"/>
    <w:rsid w:val="00C714F1"/>
    <w:rsid w:val="00C81C0D"/>
    <w:rsid w:val="00C92680"/>
    <w:rsid w:val="00C926BA"/>
    <w:rsid w:val="00C945C6"/>
    <w:rsid w:val="00CA6444"/>
    <w:rsid w:val="00CB6909"/>
    <w:rsid w:val="00CC1DCE"/>
    <w:rsid w:val="00CC4063"/>
    <w:rsid w:val="00CC72C9"/>
    <w:rsid w:val="00CD6B68"/>
    <w:rsid w:val="00CD7A29"/>
    <w:rsid w:val="00CE4E32"/>
    <w:rsid w:val="00CE4F21"/>
    <w:rsid w:val="00CE4F35"/>
    <w:rsid w:val="00CF3A0A"/>
    <w:rsid w:val="00CF4CB9"/>
    <w:rsid w:val="00CF64C4"/>
    <w:rsid w:val="00D1367F"/>
    <w:rsid w:val="00D14E77"/>
    <w:rsid w:val="00D1725B"/>
    <w:rsid w:val="00D21A65"/>
    <w:rsid w:val="00D2341C"/>
    <w:rsid w:val="00D25A4F"/>
    <w:rsid w:val="00D25D50"/>
    <w:rsid w:val="00D32302"/>
    <w:rsid w:val="00D32811"/>
    <w:rsid w:val="00D33B67"/>
    <w:rsid w:val="00D35175"/>
    <w:rsid w:val="00D36415"/>
    <w:rsid w:val="00D4441D"/>
    <w:rsid w:val="00D53BF9"/>
    <w:rsid w:val="00D625E5"/>
    <w:rsid w:val="00D628FE"/>
    <w:rsid w:val="00D77BD4"/>
    <w:rsid w:val="00D8797D"/>
    <w:rsid w:val="00D87C77"/>
    <w:rsid w:val="00D975CD"/>
    <w:rsid w:val="00DA152A"/>
    <w:rsid w:val="00DC3D46"/>
    <w:rsid w:val="00DC551A"/>
    <w:rsid w:val="00DE5197"/>
    <w:rsid w:val="00DE6F08"/>
    <w:rsid w:val="00DF3838"/>
    <w:rsid w:val="00E01701"/>
    <w:rsid w:val="00E02D5A"/>
    <w:rsid w:val="00E0499F"/>
    <w:rsid w:val="00E061FE"/>
    <w:rsid w:val="00E15EDA"/>
    <w:rsid w:val="00E24668"/>
    <w:rsid w:val="00E33C5E"/>
    <w:rsid w:val="00E34C93"/>
    <w:rsid w:val="00E36541"/>
    <w:rsid w:val="00E368DB"/>
    <w:rsid w:val="00E41A36"/>
    <w:rsid w:val="00E4369E"/>
    <w:rsid w:val="00E50086"/>
    <w:rsid w:val="00E76390"/>
    <w:rsid w:val="00E776BB"/>
    <w:rsid w:val="00E81A4A"/>
    <w:rsid w:val="00E84F3B"/>
    <w:rsid w:val="00E85656"/>
    <w:rsid w:val="00E90721"/>
    <w:rsid w:val="00E9339B"/>
    <w:rsid w:val="00EA0B10"/>
    <w:rsid w:val="00EC0B7F"/>
    <w:rsid w:val="00EC178A"/>
    <w:rsid w:val="00EC73BF"/>
    <w:rsid w:val="00ED2C69"/>
    <w:rsid w:val="00ED4981"/>
    <w:rsid w:val="00ED788D"/>
    <w:rsid w:val="00ED7E81"/>
    <w:rsid w:val="00EE1BA1"/>
    <w:rsid w:val="00EE5306"/>
    <w:rsid w:val="00EF4ED8"/>
    <w:rsid w:val="00EF756F"/>
    <w:rsid w:val="00F133BC"/>
    <w:rsid w:val="00F20B8F"/>
    <w:rsid w:val="00F22C04"/>
    <w:rsid w:val="00F25BB6"/>
    <w:rsid w:val="00F35119"/>
    <w:rsid w:val="00F351C7"/>
    <w:rsid w:val="00F4129B"/>
    <w:rsid w:val="00F42CD9"/>
    <w:rsid w:val="00F4692F"/>
    <w:rsid w:val="00F46961"/>
    <w:rsid w:val="00F46FE8"/>
    <w:rsid w:val="00F550D6"/>
    <w:rsid w:val="00F636DA"/>
    <w:rsid w:val="00F67196"/>
    <w:rsid w:val="00F67729"/>
    <w:rsid w:val="00F70D31"/>
    <w:rsid w:val="00F7278C"/>
    <w:rsid w:val="00F732F2"/>
    <w:rsid w:val="00F7414B"/>
    <w:rsid w:val="00F81E94"/>
    <w:rsid w:val="00F8480D"/>
    <w:rsid w:val="00F84F9F"/>
    <w:rsid w:val="00F9060F"/>
    <w:rsid w:val="00F9425D"/>
    <w:rsid w:val="00FA5F2A"/>
    <w:rsid w:val="00FA7F2B"/>
    <w:rsid w:val="00FE17F6"/>
    <w:rsid w:val="00FE1CB7"/>
    <w:rsid w:val="00FF5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DD4BC"/>
  <w15:chartTrackingRefBased/>
  <w15:docId w15:val="{2D7373BB-9A89-46C6-805D-53CFAF5F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610"/>
    <w:pPr>
      <w:spacing w:after="200" w:line="276" w:lineRule="auto"/>
    </w:pPr>
    <w:rPr>
      <w:sz w:val="24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D03E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BD03E1"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bCs/>
      <w:sz w:val="20"/>
      <w:szCs w:val="20"/>
      <w:lang w:val="x-non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5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B67"/>
  </w:style>
  <w:style w:type="paragraph" w:styleId="Piedepgina">
    <w:name w:val="footer"/>
    <w:basedOn w:val="Normal"/>
    <w:link w:val="PiedepginaCar"/>
    <w:unhideWhenUsed/>
    <w:rsid w:val="00265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B67"/>
  </w:style>
  <w:style w:type="paragraph" w:styleId="Textodeglobo">
    <w:name w:val="Balloon Text"/>
    <w:basedOn w:val="Normal"/>
    <w:link w:val="TextodegloboCar"/>
    <w:uiPriority w:val="99"/>
    <w:semiHidden/>
    <w:unhideWhenUsed/>
    <w:rsid w:val="00265B6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265B67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sid w:val="00BD03E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59"/>
    <w:rsid w:val="00BD0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link w:val="Ttulo2"/>
    <w:rsid w:val="00BD03E1"/>
    <w:rPr>
      <w:rFonts w:ascii="Arial" w:eastAsia="Times New Roman" w:hAnsi="Arial" w:cs="Arial"/>
      <w:b/>
      <w:bCs/>
      <w:sz w:val="20"/>
      <w:szCs w:val="20"/>
      <w:lang w:eastAsia="es-ES"/>
    </w:rPr>
  </w:style>
  <w:style w:type="paragraph" w:customStyle="1" w:styleId="TableCell">
    <w:name w:val="Table Cell"/>
    <w:basedOn w:val="Normal"/>
    <w:rsid w:val="00BD03E1"/>
    <w:pPr>
      <w:spacing w:before="60" w:after="60" w:line="240" w:lineRule="auto"/>
    </w:pPr>
    <w:rPr>
      <w:rFonts w:ascii="Arial" w:eastAsia="Times New Roman" w:hAnsi="Arial"/>
      <w:sz w:val="20"/>
      <w:szCs w:val="20"/>
      <w:lang w:val="en-US"/>
    </w:rPr>
  </w:style>
  <w:style w:type="character" w:styleId="Refdecomentario">
    <w:name w:val="annotation reference"/>
    <w:uiPriority w:val="99"/>
    <w:semiHidden/>
    <w:unhideWhenUsed/>
    <w:rsid w:val="006B24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24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6B24E1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24E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B24E1"/>
    <w:rPr>
      <w:b/>
      <w:bCs/>
      <w:lang w:eastAsia="en-US"/>
    </w:rPr>
  </w:style>
  <w:style w:type="paragraph" w:styleId="Prrafodelista">
    <w:name w:val="List Paragraph"/>
    <w:basedOn w:val="Normal"/>
    <w:uiPriority w:val="34"/>
    <w:qFormat/>
    <w:rsid w:val="00F550D6"/>
    <w:pPr>
      <w:ind w:left="720"/>
      <w:contextualSpacing/>
    </w:pPr>
  </w:style>
  <w:style w:type="paragraph" w:styleId="Sinespaciado">
    <w:name w:val="No Spacing"/>
    <w:uiPriority w:val="1"/>
    <w:qFormat/>
    <w:rsid w:val="002A0256"/>
    <w:rPr>
      <w:sz w:val="24"/>
      <w:szCs w:val="22"/>
      <w:lang w:val="es-ES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663591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tuloCar">
    <w:name w:val="Subtítulo Car"/>
    <w:link w:val="Subttulo"/>
    <w:uiPriority w:val="11"/>
    <w:rsid w:val="00663591"/>
    <w:rPr>
      <w:rFonts w:ascii="Cambria" w:eastAsia="Times New Roman" w:hAnsi="Cambria" w:cs="Times New Roman"/>
      <w:sz w:val="24"/>
      <w:szCs w:val="24"/>
      <w:lang w:val="es-ES"/>
    </w:rPr>
  </w:style>
  <w:style w:type="character" w:styleId="Nmerodepgina">
    <w:name w:val="page number"/>
    <w:semiHidden/>
    <w:rsid w:val="00FF5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dad%20Administrativa\ACTA%20DE%20REUNIONES%20TRANSFORMACION%20TI\Acta%20No8-1022201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BB50E21CBB184F81C582A46586E4AE" ma:contentTypeVersion="0" ma:contentTypeDescription="Crear nuevo documento." ma:contentTypeScope="" ma:versionID="c6501907f8896e59d0261850884fb016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C6138-BEC5-485E-BA0C-6F8DBBFDA9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87BB88-9E4B-4332-B864-74FD5E9B01B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98CB7C4-C43A-4462-9FAA-0DAC0E999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A3B00D-BA0B-414A-8C20-9E30D2A763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2FBC7AF-A684-48D2-9F96-52CC5A14A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 No8-10222012.dot</Template>
  <TotalTime>46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Bolivariano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cveram</dc:creator>
  <cp:keywords/>
  <cp:lastModifiedBy>Wendy Margarita Cedeño Ley</cp:lastModifiedBy>
  <cp:revision>15</cp:revision>
  <dcterms:created xsi:type="dcterms:W3CDTF">2018-07-05T22:22:00Z</dcterms:created>
  <dcterms:modified xsi:type="dcterms:W3CDTF">2020-07-02T13:54:00Z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0x0101002BBB50E21CBB184F81C582A46586E4AE</vt:lpwstr>
  </property>
  <property fmtid="{D5CDD505-2E9C-101B-9397-08002B2CF9AE}" pid="3" name="_dlc_DocIdItemGuid">
    <vt:lpwstr>c49e48a7-48e3-4f03-962f-a745e0be6b2b</vt:lpwstr>
  </property>
  <property fmtid="{D5CDD505-2E9C-101B-9397-08002B2CF9AE}" pid="4" name="_dlc_DocId">
    <vt:lpwstr>464XQATK2UTN-188-233</vt:lpwstr>
  </property>
  <property fmtid="{D5CDD505-2E9C-101B-9397-08002B2CF9AE}" pid="5" name="_dlc_DocIdUrl">
    <vt:lpwstr>http://shrpointsrv:33488/sistemas/_layouts/DocIdRedir.aspx?ID=464XQATK2UTN-188-233, 464XQATK2UTN-188-233</vt:lpwstr>
  </property>
</Properties>
</file>